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579C6" w14:textId="30E8602E" w:rsidR="00924A18" w:rsidRPr="00924A18" w:rsidRDefault="00924A18" w:rsidP="00924A18">
      <w:pPr>
        <w:pStyle w:val="Nome"/>
        <w:rPr>
          <w:rFonts w:asciiTheme="minorHAnsi" w:hAnsiTheme="minorHAnsi" w:cstheme="minorHAnsi"/>
          <w:lang w:val="pt-BR" w:bidi="pt-BR"/>
        </w:rPr>
      </w:pPr>
      <w:r>
        <w:rPr>
          <w:rFonts w:asciiTheme="minorHAnsi" w:hAnsiTheme="minorHAnsi" w:cstheme="minorHAnsi"/>
          <w:lang w:val="pt-BR" w:bidi="pt-BR"/>
        </w:rPr>
        <w:t>Rodolfo Antunes</w:t>
      </w:r>
    </w:p>
    <w:p w14:paraId="438A9F5D" w14:textId="77777777" w:rsidR="00924A18" w:rsidRPr="003B19FB" w:rsidRDefault="00924A18">
      <w:pPr>
        <w:rPr>
          <w:rFonts w:asciiTheme="minorHAnsi" w:hAnsiTheme="minorHAnsi" w:cstheme="minorHAnsi"/>
        </w:rPr>
      </w:pPr>
    </w:p>
    <w:p w14:paraId="4CF2A6CA" w14:textId="43066E98" w:rsidR="00A90527" w:rsidRDefault="00924A18" w:rsidP="00A90527">
      <w:pPr>
        <w:rPr>
          <w:rFonts w:asciiTheme="minorHAnsi" w:hAnsiTheme="minorHAnsi" w:cstheme="minorHAnsi"/>
          <w:lang w:bidi="pt-BR"/>
        </w:rPr>
      </w:pPr>
      <w:r>
        <w:rPr>
          <w:rFonts w:asciiTheme="minorHAnsi" w:hAnsiTheme="minorHAnsi" w:cstheme="minorHAnsi"/>
          <w:lang w:bidi="pt-BR"/>
        </w:rPr>
        <w:t>Jardim Tatiana – Sorocaba – SP</w:t>
      </w:r>
    </w:p>
    <w:p w14:paraId="44D91261" w14:textId="1056C3AF" w:rsidR="00924A18" w:rsidRPr="00924A18" w:rsidRDefault="00924A18" w:rsidP="00A90527">
      <w:pPr>
        <w:rPr>
          <w:rFonts w:asciiTheme="minorHAnsi" w:hAnsiTheme="minorHAnsi" w:cstheme="minorHAnsi"/>
          <w:lang w:bidi="pt-BR"/>
        </w:rPr>
      </w:pPr>
      <w:r>
        <w:rPr>
          <w:rFonts w:asciiTheme="minorHAnsi" w:hAnsiTheme="minorHAnsi" w:cstheme="minorHAnsi"/>
          <w:lang w:bidi="pt-BR"/>
        </w:rPr>
        <w:t xml:space="preserve">Contato: (11) 9 9397-7874 | Email: </w:t>
      </w:r>
      <w:hyperlink r:id="rId7" w:history="1">
        <w:r w:rsidRPr="00044658">
          <w:rPr>
            <w:rStyle w:val="Hyperlink"/>
            <w:rFonts w:asciiTheme="minorHAnsi" w:hAnsiTheme="minorHAnsi" w:cstheme="minorHAnsi"/>
            <w:lang w:bidi="pt-BR"/>
          </w:rPr>
          <w:t>xranzerx@gmail.com</w:t>
        </w:r>
      </w:hyperlink>
    </w:p>
    <w:p w14:paraId="63BEE27C" w14:textId="7BD8A686" w:rsidR="00924A18" w:rsidRPr="00924A18" w:rsidRDefault="00924A18" w:rsidP="00A90527">
      <w:pPr>
        <w:rPr>
          <w:lang w:val="pt-BR"/>
        </w:rPr>
      </w:pPr>
      <w:r w:rsidRPr="00924A18">
        <w:rPr>
          <w:lang w:val="pt-BR"/>
        </w:rPr>
        <w:t>LinkedIn</w:t>
      </w:r>
      <w:r w:rsidRPr="00924A18">
        <w:rPr>
          <w:lang w:val="pt-BR"/>
        </w:rPr>
        <w:t xml:space="preserve">: </w:t>
      </w:r>
      <w:hyperlink r:id="rId8" w:history="1">
        <w:r w:rsidRPr="00924A18">
          <w:rPr>
            <w:rStyle w:val="Hyperlink"/>
            <w:lang w:val="pt-BR"/>
          </w:rPr>
          <w:t>https://www.linkedin.com/in/rodolfo-almeida-2352b51b5</w:t>
        </w:r>
      </w:hyperlink>
    </w:p>
    <w:p w14:paraId="13F5FB25" w14:textId="4F8CD3AF" w:rsidR="00924A18" w:rsidRPr="00382CDB" w:rsidRDefault="00924A18" w:rsidP="00A90527">
      <w:r w:rsidRPr="00382CDB">
        <w:t>GitHub</w:t>
      </w:r>
      <w:r w:rsidRPr="00382CDB">
        <w:t xml:space="preserve">: </w:t>
      </w:r>
      <w:hyperlink r:id="rId9" w:history="1">
        <w:r w:rsidRPr="00382CDB">
          <w:rPr>
            <w:rStyle w:val="Hyperlink"/>
          </w:rPr>
          <w:t>https://github.com/Ranzer-Dev</w:t>
        </w:r>
      </w:hyperlink>
    </w:p>
    <w:p w14:paraId="4ADADEB2" w14:textId="77777777" w:rsidR="00924A18" w:rsidRPr="00382CDB" w:rsidRDefault="00924A18" w:rsidP="00A90527">
      <w:pPr>
        <w:rPr>
          <w:rFonts w:asciiTheme="minorHAnsi" w:hAnsiTheme="minorHAnsi" w:cstheme="minorHAnsi"/>
        </w:rPr>
      </w:pPr>
    </w:p>
    <w:p w14:paraId="13F57AA3" w14:textId="2B81FE86" w:rsidR="00A90527" w:rsidRPr="003B19FB" w:rsidRDefault="00342E3D" w:rsidP="00A90527">
      <w:pPr>
        <w:pStyle w:val="Ttulo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pt-BR" w:bidi="pt-BR"/>
        </w:rPr>
        <w:t>Objetivo</w:t>
      </w:r>
    </w:p>
    <w:p w14:paraId="4B6E7E3B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5A702C3E" w14:textId="2BB08CF1" w:rsidR="00A90527" w:rsidRDefault="00342E3D" w:rsidP="00A90527">
      <w:r>
        <w:t>Estágio na área de desenvolvimento (software, web ou mobile).</w:t>
      </w:r>
    </w:p>
    <w:p w14:paraId="357D804D" w14:textId="77777777" w:rsidR="00342E3D" w:rsidRPr="003B19FB" w:rsidRDefault="00342E3D" w:rsidP="00A90527">
      <w:pPr>
        <w:rPr>
          <w:rFonts w:asciiTheme="minorHAnsi" w:hAnsiTheme="minorHAnsi" w:cstheme="minorHAnsi"/>
        </w:rPr>
      </w:pPr>
    </w:p>
    <w:p w14:paraId="1C5E2144" w14:textId="633F41FD" w:rsidR="00251FA2" w:rsidRPr="003B19FB" w:rsidRDefault="00342E3D" w:rsidP="00251FA2">
      <w:pPr>
        <w:pStyle w:val="Ttulo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pt-BR" w:bidi="pt-BR"/>
        </w:rPr>
        <w:t>Resumo das Qualificações</w:t>
      </w:r>
    </w:p>
    <w:p w14:paraId="1C8367AD" w14:textId="77777777" w:rsidR="00A90527" w:rsidRDefault="00A90527" w:rsidP="00A90527">
      <w:pPr>
        <w:rPr>
          <w:rFonts w:asciiTheme="minorHAnsi" w:hAnsiTheme="minorHAnsi" w:cstheme="minorHAnsi"/>
        </w:rPr>
      </w:pPr>
    </w:p>
    <w:p w14:paraId="664ACE92" w14:textId="24796F5D" w:rsidR="00382CDB" w:rsidRDefault="00342E3D" w:rsidP="00382CDB">
      <w:r>
        <w:t>Tenho nível intermediário de inglês e diversos cursos extracurriculares</w:t>
      </w:r>
      <w:r w:rsidR="00704A9C">
        <w:t xml:space="preserve"> nas instituições Alura, DevMedia e Dio</w:t>
      </w:r>
      <w:r>
        <w:t>,</w:t>
      </w:r>
      <w:r>
        <w:t xml:space="preserve"> tais eles,  </w:t>
      </w:r>
      <w:r>
        <w:t xml:space="preserve">HTML intermediário, CSS </w:t>
      </w:r>
      <w:r>
        <w:t>intermediario</w:t>
      </w:r>
      <w:r>
        <w:t>, Algoritmo intermediário, Java básico</w:t>
      </w:r>
      <w:r>
        <w:t xml:space="preserve">, </w:t>
      </w:r>
      <w:r>
        <w:t>Python básico</w:t>
      </w:r>
      <w:r>
        <w:t>, C# basico, Dart basico e realisei varias bootcamps como Santander 2025, GFT 2025</w:t>
      </w:r>
      <w:r w:rsidR="00842A6C">
        <w:t>, Avanade 2025</w:t>
      </w:r>
      <w:r w:rsidR="00075D51">
        <w:t xml:space="preserve"> etc.</w:t>
      </w:r>
    </w:p>
    <w:p w14:paraId="24AE024D" w14:textId="77777777" w:rsidR="00075D51" w:rsidRPr="00382CDB" w:rsidRDefault="00075D51" w:rsidP="00382CDB">
      <w:pPr>
        <w:rPr>
          <w:rFonts w:asciiTheme="minorHAnsi" w:hAnsiTheme="minorHAnsi" w:cstheme="minorHAnsi"/>
        </w:rPr>
      </w:pPr>
    </w:p>
    <w:p w14:paraId="5CD72A71" w14:textId="482D239E" w:rsidR="00382CDB" w:rsidRDefault="00075D51" w:rsidP="00251FA2">
      <w:pPr>
        <w:pStyle w:val="Ttulo1"/>
        <w:rPr>
          <w:rFonts w:asciiTheme="minorHAnsi" w:hAnsiTheme="minorHAnsi" w:cstheme="minorHAnsi"/>
          <w:lang w:val="pt-BR" w:bidi="pt-BR"/>
        </w:rPr>
      </w:pPr>
      <w:r>
        <w:t>Competências Comportamentais</w:t>
      </w:r>
    </w:p>
    <w:p w14:paraId="755DA19A" w14:textId="77777777" w:rsidR="00382CDB" w:rsidRDefault="00382CDB" w:rsidP="00382CDB">
      <w:pPr>
        <w:rPr>
          <w:lang w:val="pt-BR" w:bidi="pt-BR"/>
        </w:rPr>
      </w:pPr>
    </w:p>
    <w:p w14:paraId="5149E376" w14:textId="2761F0BE" w:rsidR="00075D51" w:rsidRDefault="00075D51" w:rsidP="00382CDB">
      <w:pPr>
        <w:rPr>
          <w:lang w:val="pt-BR" w:bidi="pt-BR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Tenho facilidade para aprender e me adapto rapidamente a novas situações. Sou bastante comprometido com os prazos e me esforço para garantir que todas as minhas tarefas sejam feitas com qualidade. Gosto de ser direto e objetivo, sempre buscando resolver as coisas de forma prática e eficiente..</w:t>
      </w:r>
    </w:p>
    <w:p w14:paraId="091B3345" w14:textId="77777777" w:rsidR="00075D51" w:rsidRPr="00382CDB" w:rsidRDefault="00075D51" w:rsidP="00382CDB">
      <w:pPr>
        <w:rPr>
          <w:lang w:val="pt-BR" w:bidi="pt-BR"/>
        </w:rPr>
      </w:pPr>
    </w:p>
    <w:p w14:paraId="782D2279" w14:textId="6D5123CC" w:rsidR="00251FA2" w:rsidRPr="003B19FB" w:rsidRDefault="00342E3D" w:rsidP="00251FA2">
      <w:pPr>
        <w:pStyle w:val="Ttulo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pt-BR" w:bidi="pt-BR"/>
        </w:rPr>
        <w:t>Formação acadêmica</w:t>
      </w:r>
    </w:p>
    <w:p w14:paraId="5ECCF3D8" w14:textId="77777777" w:rsidR="00342E3D" w:rsidRDefault="00342E3D" w:rsidP="00A90527"/>
    <w:p w14:paraId="0A0D52BD" w14:textId="3C2BE365" w:rsidR="00382CDB" w:rsidRPr="00382CDB" w:rsidRDefault="00382CDB" w:rsidP="00A90527">
      <w:pPr>
        <w:rPr>
          <w:b/>
          <w:bCs/>
        </w:rPr>
      </w:pPr>
      <w:r w:rsidRPr="00382CDB">
        <w:rPr>
          <w:b/>
          <w:bCs/>
        </w:rPr>
        <w:t>FATEC Votorantim</w:t>
      </w:r>
    </w:p>
    <w:p w14:paraId="3C16979D" w14:textId="61CBFF45" w:rsidR="00342E3D" w:rsidRDefault="00342E3D" w:rsidP="00A90527">
      <w:r>
        <w:t xml:space="preserve">Tecnólogo em Desenvolvimento de Software Multiplataforma </w:t>
      </w:r>
    </w:p>
    <w:p w14:paraId="3C6DD8AC" w14:textId="6E786F21" w:rsidR="00A90527" w:rsidRDefault="00342E3D" w:rsidP="00A90527">
      <w:r>
        <w:t xml:space="preserve">Inicio agosto/2024 - previsão de término </w:t>
      </w:r>
      <w:r>
        <w:t>julho</w:t>
      </w:r>
      <w:r>
        <w:t>/2027</w:t>
      </w:r>
    </w:p>
    <w:p w14:paraId="73E20CE2" w14:textId="77777777" w:rsidR="00342E3D" w:rsidRPr="00342E3D" w:rsidRDefault="00342E3D" w:rsidP="00A90527">
      <w:pPr>
        <w:rPr>
          <w:rFonts w:asciiTheme="minorHAnsi" w:hAnsiTheme="minorHAnsi" w:cstheme="minorHAnsi"/>
          <w:u w:val="single"/>
        </w:rPr>
      </w:pPr>
    </w:p>
    <w:p w14:paraId="5D1E18EC" w14:textId="5728B659" w:rsidR="00251FA2" w:rsidRDefault="00342E3D" w:rsidP="00251FA2">
      <w:pPr>
        <w:pStyle w:val="Ttulo1"/>
        <w:rPr>
          <w:rFonts w:asciiTheme="minorHAnsi" w:hAnsiTheme="minorHAnsi" w:cstheme="minorHAnsi"/>
          <w:lang w:val="pt-BR" w:bidi="pt-BR"/>
        </w:rPr>
      </w:pPr>
      <w:r>
        <w:rPr>
          <w:rFonts w:asciiTheme="minorHAnsi" w:hAnsiTheme="minorHAnsi" w:cstheme="minorHAnsi"/>
          <w:lang w:val="pt-BR" w:bidi="pt-BR"/>
        </w:rPr>
        <w:t>Idioma</w:t>
      </w:r>
    </w:p>
    <w:p w14:paraId="7F101782" w14:textId="77777777" w:rsidR="00342E3D" w:rsidRDefault="00342E3D" w:rsidP="00342E3D">
      <w:pPr>
        <w:rPr>
          <w:lang w:val="pt-BR" w:bidi="pt-BR"/>
        </w:rPr>
      </w:pPr>
    </w:p>
    <w:p w14:paraId="17727892" w14:textId="658FDE7E" w:rsidR="00342E3D" w:rsidRPr="00342E3D" w:rsidRDefault="00342E3D" w:rsidP="00342E3D">
      <w:pPr>
        <w:rPr>
          <w:lang w:val="pt-BR" w:bidi="pt-BR"/>
        </w:rPr>
      </w:pPr>
      <w:r>
        <w:t>Inglês - nível intermediário</w:t>
      </w:r>
    </w:p>
    <w:p w14:paraId="5AA5DE34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10BB8144" w14:textId="045ACBAC" w:rsidR="00075D51" w:rsidRPr="00075D51" w:rsidRDefault="00342E3D" w:rsidP="00075D51">
      <w:pPr>
        <w:pStyle w:val="Ttulo1"/>
        <w:rPr>
          <w:rFonts w:asciiTheme="minorHAnsi" w:hAnsiTheme="minorHAnsi" w:cstheme="minorHAnsi"/>
          <w:lang w:val="pt-BR" w:bidi="pt-BR"/>
        </w:rPr>
      </w:pPr>
      <w:r>
        <w:rPr>
          <w:rFonts w:asciiTheme="minorHAnsi" w:hAnsiTheme="minorHAnsi" w:cstheme="minorHAnsi"/>
          <w:lang w:val="pt-BR" w:bidi="pt-BR"/>
        </w:rPr>
        <w:t>Experiência Profissional</w:t>
      </w:r>
    </w:p>
    <w:p w14:paraId="25BBC23A" w14:textId="77777777" w:rsidR="00342E3D" w:rsidRDefault="00342E3D" w:rsidP="00342E3D">
      <w:pPr>
        <w:rPr>
          <w:lang w:val="pt-BR" w:bidi="pt-BR"/>
        </w:rPr>
      </w:pPr>
    </w:p>
    <w:p w14:paraId="55C3CBAB" w14:textId="4293CAE2" w:rsidR="00342E3D" w:rsidRPr="00382CDB" w:rsidRDefault="00342E3D" w:rsidP="00342E3D">
      <w:pPr>
        <w:rPr>
          <w:b/>
          <w:bCs/>
          <w:lang w:val="pt-BR" w:bidi="pt-BR"/>
        </w:rPr>
      </w:pPr>
      <w:r w:rsidRPr="00382CDB">
        <w:rPr>
          <w:b/>
          <w:bCs/>
          <w:lang w:val="pt-BR" w:bidi="pt-BR"/>
        </w:rPr>
        <w:t>Prefeitura de Votorantim</w:t>
      </w:r>
    </w:p>
    <w:p w14:paraId="549DCD2F" w14:textId="36775D2F" w:rsidR="00342E3D" w:rsidRPr="00382CDB" w:rsidRDefault="00342E3D" w:rsidP="00342E3D">
      <w:pPr>
        <w:rPr>
          <w:b/>
          <w:bCs/>
          <w:lang w:val="pt-BR" w:bidi="pt-BR"/>
        </w:rPr>
      </w:pPr>
      <w:r w:rsidRPr="00382CDB">
        <w:rPr>
          <w:b/>
          <w:bCs/>
          <w:lang w:val="pt-BR" w:bidi="pt-BR"/>
        </w:rPr>
        <w:t>Cargo: Estagio Suporte de TI</w:t>
      </w:r>
    </w:p>
    <w:p w14:paraId="2A7D88DF" w14:textId="622AFF3D" w:rsidR="00342E3D" w:rsidRPr="00382CDB" w:rsidRDefault="00342E3D" w:rsidP="00342E3D">
      <w:pPr>
        <w:rPr>
          <w:b/>
          <w:bCs/>
          <w:lang w:val="pt-BR" w:bidi="pt-BR"/>
        </w:rPr>
      </w:pPr>
      <w:r w:rsidRPr="00382CDB">
        <w:rPr>
          <w:b/>
          <w:bCs/>
          <w:lang w:val="pt-BR" w:bidi="pt-BR"/>
        </w:rPr>
        <w:t>Período: junho/2025 – Atual</w:t>
      </w:r>
    </w:p>
    <w:p w14:paraId="71BAAA89" w14:textId="77777777" w:rsidR="00342E3D" w:rsidRDefault="00342E3D" w:rsidP="00342E3D">
      <w:pPr>
        <w:rPr>
          <w:lang w:val="pt-BR" w:bidi="pt-BR"/>
        </w:rPr>
      </w:pPr>
    </w:p>
    <w:p w14:paraId="17383DD2" w14:textId="21F4521F" w:rsidR="00342E3D" w:rsidRDefault="00342E3D" w:rsidP="00342E3D">
      <w:pPr>
        <w:rPr>
          <w:lang w:val="pt-BR" w:bidi="pt-BR"/>
        </w:rPr>
      </w:pPr>
      <w:r>
        <w:rPr>
          <w:lang w:val="pt-BR" w:bidi="pt-BR"/>
        </w:rPr>
        <w:t>Atendimento</w:t>
      </w:r>
      <w:r w:rsidR="006F650E">
        <w:rPr>
          <w:lang w:val="pt-BR" w:bidi="pt-BR"/>
        </w:rPr>
        <w:t>, atribuição e resolução de chamados.</w:t>
      </w:r>
    </w:p>
    <w:p w14:paraId="3EA49323" w14:textId="0A14DCEB" w:rsidR="006F650E" w:rsidRDefault="006F650E" w:rsidP="00342E3D">
      <w:pPr>
        <w:rPr>
          <w:lang w:val="pt-BR" w:bidi="pt-BR"/>
        </w:rPr>
      </w:pPr>
      <w:r>
        <w:rPr>
          <w:lang w:val="pt-BR" w:bidi="pt-BR"/>
        </w:rPr>
        <w:t>Os chamados poderiam incluir, restauração de sistema, formatação e limpeza de peças, troca de periféricos, instalação de programas, crimpagem, liberação de acesso e prevenção de falhas</w:t>
      </w:r>
    </w:p>
    <w:p w14:paraId="55FF2ADC" w14:textId="77777777" w:rsidR="00075D51" w:rsidRDefault="00075D51" w:rsidP="00342E3D">
      <w:pPr>
        <w:rPr>
          <w:lang w:val="pt-BR" w:bidi="pt-BR"/>
        </w:rPr>
      </w:pPr>
    </w:p>
    <w:p w14:paraId="04AAB777" w14:textId="77777777" w:rsidR="00075D51" w:rsidRDefault="00075D51" w:rsidP="00342E3D">
      <w:pPr>
        <w:rPr>
          <w:lang w:val="pt-BR" w:bidi="pt-BR"/>
        </w:rPr>
      </w:pPr>
    </w:p>
    <w:p w14:paraId="392C8D15" w14:textId="77777777" w:rsidR="00075D51" w:rsidRDefault="00075D51" w:rsidP="00342E3D">
      <w:pPr>
        <w:rPr>
          <w:lang w:val="pt-BR" w:bidi="pt-BR"/>
        </w:rPr>
      </w:pPr>
    </w:p>
    <w:p w14:paraId="0567D64E" w14:textId="77777777" w:rsidR="00342E3D" w:rsidRDefault="00342E3D" w:rsidP="00342E3D">
      <w:pPr>
        <w:rPr>
          <w:lang w:val="pt-BR" w:bidi="pt-BR"/>
        </w:rPr>
      </w:pPr>
    </w:p>
    <w:p w14:paraId="1E35FCD1" w14:textId="3042ECB7" w:rsidR="00342E3D" w:rsidRPr="00382CDB" w:rsidRDefault="00342E3D" w:rsidP="00342E3D">
      <w:pPr>
        <w:rPr>
          <w:b/>
          <w:bCs/>
        </w:rPr>
      </w:pPr>
      <w:r w:rsidRPr="00382CDB">
        <w:rPr>
          <w:b/>
          <w:bCs/>
        </w:rPr>
        <w:lastRenderedPageBreak/>
        <w:t>Power</w:t>
      </w:r>
      <w:r w:rsidRPr="00382CDB">
        <w:rPr>
          <w:b/>
          <w:bCs/>
        </w:rPr>
        <w:t xml:space="preserve"> W</w:t>
      </w:r>
      <w:r w:rsidRPr="00382CDB">
        <w:rPr>
          <w:b/>
          <w:bCs/>
        </w:rPr>
        <w:t>atts</w:t>
      </w:r>
      <w:r w:rsidRPr="00382CDB">
        <w:rPr>
          <w:b/>
          <w:bCs/>
        </w:rPr>
        <w:t xml:space="preserve"> </w:t>
      </w:r>
    </w:p>
    <w:p w14:paraId="1C6BF564" w14:textId="60C76CA8" w:rsidR="00342E3D" w:rsidRPr="00382CDB" w:rsidRDefault="00342E3D" w:rsidP="00342E3D">
      <w:pPr>
        <w:rPr>
          <w:b/>
          <w:bCs/>
        </w:rPr>
      </w:pPr>
      <w:r w:rsidRPr="00382CDB">
        <w:rPr>
          <w:b/>
          <w:bCs/>
        </w:rPr>
        <w:t>Cargo: Técnico de Produção e Qualidade</w:t>
      </w:r>
    </w:p>
    <w:p w14:paraId="1E6E181E" w14:textId="27AED92B" w:rsidR="00342E3D" w:rsidRPr="00382CDB" w:rsidRDefault="00342E3D" w:rsidP="00342E3D">
      <w:pPr>
        <w:rPr>
          <w:b/>
          <w:bCs/>
          <w:u w:val="single"/>
        </w:rPr>
      </w:pPr>
      <w:r w:rsidRPr="00382CDB">
        <w:rPr>
          <w:b/>
          <w:bCs/>
        </w:rPr>
        <w:t>Período: dezembro/2021 - maio/2024</w:t>
      </w:r>
    </w:p>
    <w:p w14:paraId="0EBD2930" w14:textId="77777777" w:rsidR="00342E3D" w:rsidRPr="00342E3D" w:rsidRDefault="00342E3D" w:rsidP="00342E3D">
      <w:pPr>
        <w:rPr>
          <w:u w:val="single"/>
        </w:rPr>
      </w:pPr>
    </w:p>
    <w:p w14:paraId="34CFB5E8" w14:textId="37D772D4" w:rsidR="00342E3D" w:rsidRDefault="00342E3D" w:rsidP="00342E3D">
      <w:r>
        <w:t>Responsável por garantir a eficiência e a qualidade dos produtos. Minhas atividades principais incluíam medidas para assegurar a conformidade com os padrões estabelecidos. Análises de dados elétricos, identificando possíveis falhas e propondo soluções para evitar interrupções na produção. Colaboração o tempo de produção. ativa na montagem dos produtos, atuando em conjunto com a equipe para otimizar os processos e reduzir</w:t>
      </w:r>
    </w:p>
    <w:p w14:paraId="3C3434FD" w14:textId="77777777" w:rsidR="006F650E" w:rsidRDefault="006F650E" w:rsidP="00342E3D"/>
    <w:p w14:paraId="1FB3F085" w14:textId="77777777" w:rsidR="006F650E" w:rsidRPr="00342E3D" w:rsidRDefault="006F650E" w:rsidP="00342E3D">
      <w:pPr>
        <w:rPr>
          <w:lang w:val="pt-BR" w:bidi="pt-BR"/>
        </w:rPr>
      </w:pPr>
    </w:p>
    <w:p w14:paraId="5D85781D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645DCFD8" w14:textId="1E655C40" w:rsidR="00251FA2" w:rsidRDefault="006F650E" w:rsidP="00251FA2">
      <w:pPr>
        <w:pStyle w:val="Ttulo1"/>
        <w:rPr>
          <w:rFonts w:asciiTheme="minorHAnsi" w:hAnsiTheme="minorHAnsi" w:cstheme="minorHAnsi"/>
          <w:lang w:val="pt-BR" w:bidi="pt-BR"/>
        </w:rPr>
      </w:pPr>
      <w:r>
        <w:rPr>
          <w:rFonts w:asciiTheme="minorHAnsi" w:hAnsiTheme="minorHAnsi" w:cstheme="minorHAnsi"/>
          <w:lang w:val="pt-BR" w:bidi="pt-BR"/>
        </w:rPr>
        <w:t>Cursos Extracurriculares</w:t>
      </w:r>
    </w:p>
    <w:p w14:paraId="1B6AC4F5" w14:textId="77777777" w:rsidR="006F650E" w:rsidRDefault="006F650E" w:rsidP="006F650E">
      <w:pPr>
        <w:rPr>
          <w:lang w:val="pt-BR" w:bidi="pt-BR"/>
        </w:rPr>
      </w:pPr>
    </w:p>
    <w:p w14:paraId="664183F4" w14:textId="68746F95" w:rsidR="006F650E" w:rsidRDefault="006F650E" w:rsidP="006F650E">
      <w:r>
        <w:t>▪ Dart: criando e manipulando variáveis e listas (</w:t>
      </w:r>
      <w:r w:rsidR="00704A9C">
        <w:t xml:space="preserve">Alura </w:t>
      </w:r>
      <w:r>
        <w:t xml:space="preserve">10 </w:t>
      </w:r>
      <w:r w:rsidR="00842A6C">
        <w:t>h</w:t>
      </w:r>
      <w:r>
        <w:t>)</w:t>
      </w:r>
    </w:p>
    <w:p w14:paraId="7A558490" w14:textId="3CFBC64F" w:rsidR="006F650E" w:rsidRDefault="006F650E" w:rsidP="006F650E">
      <w:r>
        <w:t>▪ Lógica de programação: praticando com desafios (</w:t>
      </w:r>
      <w:r w:rsidR="00704A9C">
        <w:t xml:space="preserve">Alura </w:t>
      </w:r>
      <w:r w:rsidR="00704A9C">
        <w:t xml:space="preserve"> </w:t>
      </w:r>
      <w:r>
        <w:t xml:space="preserve">8 </w:t>
      </w:r>
      <w:r w:rsidR="00842A6C">
        <w:t>h</w:t>
      </w:r>
      <w:r>
        <w:t>)</w:t>
      </w:r>
    </w:p>
    <w:p w14:paraId="41FC675D" w14:textId="232C3E39" w:rsidR="006F650E" w:rsidRDefault="006F650E" w:rsidP="006F650E">
      <w:r>
        <w:t>▪ Lógica de programação: explore funções e listas (</w:t>
      </w:r>
      <w:r w:rsidR="00704A9C">
        <w:t xml:space="preserve">Alura </w:t>
      </w:r>
      <w:r w:rsidR="00704A9C">
        <w:t xml:space="preserve"> </w:t>
      </w:r>
      <w:r>
        <w:t xml:space="preserve">6 </w:t>
      </w:r>
      <w:r w:rsidR="00842A6C">
        <w:t>h</w:t>
      </w:r>
      <w:r>
        <w:t>)</w:t>
      </w:r>
    </w:p>
    <w:p w14:paraId="6D04DA45" w14:textId="7471D90C" w:rsidR="006F650E" w:rsidRDefault="006F650E" w:rsidP="006F650E">
      <w:r>
        <w:t>▪ Lógica de programação: mergulhe em programação com JavaScript (</w:t>
      </w:r>
      <w:r w:rsidR="00704A9C">
        <w:t>Alura</w:t>
      </w:r>
      <w:r w:rsidR="00704A9C">
        <w:t xml:space="preserve"> </w:t>
      </w:r>
      <w:r>
        <w:t xml:space="preserve">6 </w:t>
      </w:r>
      <w:r w:rsidR="00842A6C">
        <w:t>h</w:t>
      </w:r>
      <w:r>
        <w:t>)</w:t>
      </w:r>
    </w:p>
    <w:p w14:paraId="3B73E24D" w14:textId="55A6EC6C" w:rsidR="006F650E" w:rsidRDefault="006F650E" w:rsidP="006F650E">
      <w:r>
        <w:t>▪ Python para Data Science: primeiros passos (</w:t>
      </w:r>
      <w:r w:rsidR="00704A9C">
        <w:t xml:space="preserve">Alura </w:t>
      </w:r>
      <w:r>
        <w:t xml:space="preserve">10 </w:t>
      </w:r>
      <w:r w:rsidR="00842A6C">
        <w:t>h</w:t>
      </w:r>
      <w:r>
        <w:t>)</w:t>
      </w:r>
    </w:p>
    <w:p w14:paraId="6BF7E194" w14:textId="6CDFDBAA" w:rsidR="006F650E" w:rsidRDefault="006F650E" w:rsidP="006F650E">
      <w:r>
        <w:t>▪ CSS - Básico (</w:t>
      </w:r>
      <w:r w:rsidR="00704A9C">
        <w:t xml:space="preserve">DevMedia </w:t>
      </w:r>
      <w:r>
        <w:t xml:space="preserve">118 </w:t>
      </w:r>
      <w:r w:rsidR="00842A6C">
        <w:t>h</w:t>
      </w:r>
      <w:r>
        <w:t>)</w:t>
      </w:r>
    </w:p>
    <w:p w14:paraId="50567809" w14:textId="11E3A9DB" w:rsidR="006F650E" w:rsidRDefault="006F650E" w:rsidP="006F650E">
      <w:r>
        <w:t>▪ HTML - Intermediário (</w:t>
      </w:r>
      <w:r w:rsidR="00704A9C">
        <w:t xml:space="preserve">DevMedia </w:t>
      </w:r>
      <w:r w:rsidR="00704A9C">
        <w:t xml:space="preserve"> </w:t>
      </w:r>
      <w:r>
        <w:t xml:space="preserve">48 </w:t>
      </w:r>
      <w:r w:rsidR="00842A6C">
        <w:t>h</w:t>
      </w:r>
      <w:r>
        <w:t>)</w:t>
      </w:r>
    </w:p>
    <w:p w14:paraId="00360118" w14:textId="1F036D20" w:rsidR="006F650E" w:rsidRDefault="006F650E" w:rsidP="006F650E">
      <w:r>
        <w:t>▪ Algoritmo - Intermediário (</w:t>
      </w:r>
      <w:r w:rsidR="00704A9C">
        <w:t xml:space="preserve">DevMedia </w:t>
      </w:r>
      <w:r w:rsidR="00704A9C">
        <w:t xml:space="preserve"> </w:t>
      </w:r>
      <w:r>
        <w:t xml:space="preserve">53 </w:t>
      </w:r>
      <w:r w:rsidR="00842A6C">
        <w:t>h</w:t>
      </w:r>
      <w:r>
        <w:t>)</w:t>
      </w:r>
    </w:p>
    <w:p w14:paraId="668A8F89" w14:textId="7F8E269D" w:rsidR="006F650E" w:rsidRDefault="006F650E" w:rsidP="006F650E">
      <w:r>
        <w:t>▪ Java - Básico (</w:t>
      </w:r>
      <w:r w:rsidR="00704A9C">
        <w:t xml:space="preserve">Dio </w:t>
      </w:r>
      <w:r>
        <w:t>6</w:t>
      </w:r>
      <w:r w:rsidR="00842A6C">
        <w:t>8</w:t>
      </w:r>
      <w:r>
        <w:t xml:space="preserve"> </w:t>
      </w:r>
      <w:r w:rsidR="00842A6C">
        <w:t>h</w:t>
      </w:r>
      <w:r>
        <w:t>)</w:t>
      </w:r>
    </w:p>
    <w:p w14:paraId="1263F704" w14:textId="031561B7" w:rsidR="00842A6C" w:rsidRDefault="00842A6C" w:rsidP="006F650E">
      <w:r>
        <w:t>▪</w:t>
      </w:r>
      <w:r>
        <w:t xml:space="preserve"> Java – Debugging e tratamento de exceções (</w:t>
      </w:r>
      <w:r w:rsidR="00704A9C">
        <w:t xml:space="preserve">Dio </w:t>
      </w:r>
      <w:r>
        <w:t>2 h)</w:t>
      </w:r>
    </w:p>
    <w:p w14:paraId="3C206EAE" w14:textId="2FCE7884" w:rsidR="00842A6C" w:rsidRDefault="00842A6C" w:rsidP="006F650E">
      <w:r>
        <w:t>▪</w:t>
      </w:r>
      <w:r>
        <w:t xml:space="preserve"> Versionamento de código com Git e GitHub (</w:t>
      </w:r>
      <w:r w:rsidR="00704A9C">
        <w:t>Alura 10</w:t>
      </w:r>
      <w:r>
        <w:t xml:space="preserve"> h)</w:t>
      </w:r>
    </w:p>
    <w:p w14:paraId="72F0D995" w14:textId="1D89EA7F" w:rsidR="00842A6C" w:rsidRPr="00842A6C" w:rsidRDefault="00842A6C" w:rsidP="006F650E">
      <w:pPr>
        <w:rPr>
          <w:lang w:val="en-US"/>
        </w:rPr>
      </w:pPr>
      <w:r w:rsidRPr="00842A6C">
        <w:rPr>
          <w:lang w:val="en-US"/>
        </w:rPr>
        <w:t>▪</w:t>
      </w:r>
      <w:r w:rsidRPr="00842A6C">
        <w:rPr>
          <w:lang w:val="en-US"/>
        </w:rPr>
        <w:t xml:space="preserve"> React Full Stack (</w:t>
      </w:r>
      <w:r w:rsidR="00704A9C">
        <w:rPr>
          <w:lang w:val="en-US"/>
        </w:rPr>
        <w:t xml:space="preserve">Alura </w:t>
      </w:r>
      <w:r w:rsidRPr="00842A6C">
        <w:rPr>
          <w:lang w:val="en-US"/>
        </w:rPr>
        <w:t xml:space="preserve">12 </w:t>
      </w:r>
      <w:r>
        <w:rPr>
          <w:lang w:val="en-US"/>
        </w:rPr>
        <w:t>h</w:t>
      </w:r>
      <w:r w:rsidRPr="00842A6C">
        <w:rPr>
          <w:lang w:val="en-US"/>
        </w:rPr>
        <w:t>)</w:t>
      </w:r>
    </w:p>
    <w:p w14:paraId="5E47525A" w14:textId="0F6CEB62" w:rsidR="00044658" w:rsidRPr="00704A9C" w:rsidRDefault="00842A6C" w:rsidP="006F650E">
      <w:pPr>
        <w:rPr>
          <w:lang w:val="pt-BR"/>
        </w:rPr>
      </w:pPr>
      <w:r w:rsidRPr="00704A9C">
        <w:rPr>
          <w:lang w:val="pt-BR"/>
        </w:rPr>
        <w:t>▪</w:t>
      </w:r>
      <w:r w:rsidRPr="00704A9C">
        <w:rPr>
          <w:lang w:val="pt-BR"/>
        </w:rPr>
        <w:t xml:space="preserve"> SQLite (</w:t>
      </w:r>
      <w:r w:rsidR="00704A9C" w:rsidRPr="00704A9C">
        <w:rPr>
          <w:lang w:val="pt-BR"/>
        </w:rPr>
        <w:t xml:space="preserve">Alura </w:t>
      </w:r>
      <w:r w:rsidRPr="00704A9C">
        <w:rPr>
          <w:lang w:val="pt-BR"/>
        </w:rPr>
        <w:t>8 h)</w:t>
      </w:r>
    </w:p>
    <w:p w14:paraId="6F7439CD" w14:textId="6ABE591B" w:rsidR="00842A6C" w:rsidRPr="00842A6C" w:rsidRDefault="00842A6C" w:rsidP="006F650E">
      <w:pPr>
        <w:rPr>
          <w:lang w:val="pt-BR" w:bidi="pt-BR"/>
        </w:rPr>
      </w:pPr>
      <w:r>
        <w:t>▪</w:t>
      </w:r>
      <w:r>
        <w:t xml:space="preserve"> BackEnd com .NET e IA (</w:t>
      </w:r>
      <w:r w:rsidR="00704A9C">
        <w:t xml:space="preserve">Dio </w:t>
      </w:r>
      <w:r>
        <w:t>18 h)</w:t>
      </w:r>
    </w:p>
    <w:p w14:paraId="0BCF6569" w14:textId="4E1F39AC" w:rsidR="00A90527" w:rsidRDefault="00704A9C" w:rsidP="00A90527">
      <w:r>
        <w:t>▪</w:t>
      </w:r>
      <w:r>
        <w:t xml:space="preserve"> JavaScript (Alura 28 h)</w:t>
      </w:r>
    </w:p>
    <w:p w14:paraId="1A1A9863" w14:textId="0184CDE4" w:rsidR="00A90527" w:rsidRPr="00075D51" w:rsidRDefault="00704A9C" w:rsidP="00A90527">
      <w:r>
        <w:t xml:space="preserve">▪ </w:t>
      </w:r>
      <w:r w:rsidRPr="00704A9C">
        <w:t>A partir do zero: iniciante em programação</w:t>
      </w:r>
      <w:r>
        <w:t xml:space="preserve"> (Alura 31 h)</w:t>
      </w:r>
    </w:p>
    <w:sectPr w:rsidR="00A90527" w:rsidRPr="00075D51" w:rsidSect="00DF6CC5">
      <w:footerReference w:type="default" r:id="rId10"/>
      <w:pgSz w:w="11906" w:h="16838" w:code="9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FCA6A0" w14:textId="77777777" w:rsidR="008B24C7" w:rsidRDefault="008B24C7" w:rsidP="005A7565">
      <w:r>
        <w:separator/>
      </w:r>
    </w:p>
  </w:endnote>
  <w:endnote w:type="continuationSeparator" w:id="0">
    <w:p w14:paraId="476CE4F8" w14:textId="77777777" w:rsidR="008B24C7" w:rsidRDefault="008B24C7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161EEB" w14:textId="77777777" w:rsidR="00E85944" w:rsidRDefault="00E85944" w:rsidP="004725C4">
    <w:pPr>
      <w:pStyle w:val="Rodap"/>
      <w:jc w:val="right"/>
    </w:pPr>
    <w:r>
      <w:rPr>
        <w:rStyle w:val="Nmerodepgina"/>
        <w:lang w:val="pt-BR" w:bidi="pt-BR"/>
      </w:rPr>
      <w:t xml:space="preserve">Nome: </w:t>
    </w:r>
    <w:r>
      <w:rPr>
        <w:rStyle w:val="Nmerodepgina"/>
        <w:lang w:val="pt-BR" w:bidi="pt-BR"/>
      </w:rPr>
      <w:fldChar w:fldCharType="begin"/>
    </w:r>
    <w:r>
      <w:rPr>
        <w:rStyle w:val="Nmerodepgina"/>
        <w:lang w:val="pt-BR" w:bidi="pt-BR"/>
      </w:rPr>
      <w:instrText xml:space="preserve"> PAGE </w:instrText>
    </w:r>
    <w:r>
      <w:rPr>
        <w:rStyle w:val="Nmerodepgina"/>
        <w:lang w:val="pt-BR" w:bidi="pt-BR"/>
      </w:rPr>
      <w:fldChar w:fldCharType="separate"/>
    </w:r>
    <w:r w:rsidR="003B19FB">
      <w:rPr>
        <w:rStyle w:val="Nmerodepgina"/>
        <w:noProof/>
        <w:lang w:val="pt-BR" w:bidi="pt-BR"/>
      </w:rPr>
      <w:t>1</w:t>
    </w:r>
    <w:r>
      <w:rPr>
        <w:rStyle w:val="Nmerodepgina"/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697BB3" w14:textId="77777777" w:rsidR="008B24C7" w:rsidRDefault="008B24C7" w:rsidP="005A7565">
      <w:r>
        <w:separator/>
      </w:r>
    </w:p>
  </w:footnote>
  <w:footnote w:type="continuationSeparator" w:id="0">
    <w:p w14:paraId="156AC2C1" w14:textId="77777777" w:rsidR="008B24C7" w:rsidRDefault="008B24C7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9329423">
    <w:abstractNumId w:val="0"/>
  </w:num>
  <w:num w:numId="2" w16cid:durableId="310446379">
    <w:abstractNumId w:val="4"/>
  </w:num>
  <w:num w:numId="3" w16cid:durableId="441657977">
    <w:abstractNumId w:val="5"/>
  </w:num>
  <w:num w:numId="4" w16cid:durableId="974993426">
    <w:abstractNumId w:val="3"/>
  </w:num>
  <w:num w:numId="5" w16cid:durableId="392974628">
    <w:abstractNumId w:val="6"/>
  </w:num>
  <w:num w:numId="6" w16cid:durableId="1435049646">
    <w:abstractNumId w:val="1"/>
  </w:num>
  <w:num w:numId="7" w16cid:durableId="2034724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A18"/>
    <w:rsid w:val="000208CD"/>
    <w:rsid w:val="00044658"/>
    <w:rsid w:val="000643B3"/>
    <w:rsid w:val="00075D51"/>
    <w:rsid w:val="000B4391"/>
    <w:rsid w:val="000E6D36"/>
    <w:rsid w:val="0015295F"/>
    <w:rsid w:val="00162986"/>
    <w:rsid w:val="001B0371"/>
    <w:rsid w:val="001C29E5"/>
    <w:rsid w:val="001E0FD6"/>
    <w:rsid w:val="001E6A4B"/>
    <w:rsid w:val="00241560"/>
    <w:rsid w:val="0024293F"/>
    <w:rsid w:val="00251FA2"/>
    <w:rsid w:val="00280927"/>
    <w:rsid w:val="00292655"/>
    <w:rsid w:val="0033557D"/>
    <w:rsid w:val="00342E3D"/>
    <w:rsid w:val="00363CFD"/>
    <w:rsid w:val="00381598"/>
    <w:rsid w:val="00382CDB"/>
    <w:rsid w:val="003A0D27"/>
    <w:rsid w:val="003A6261"/>
    <w:rsid w:val="003B19FB"/>
    <w:rsid w:val="003D2340"/>
    <w:rsid w:val="003E0912"/>
    <w:rsid w:val="00444D0A"/>
    <w:rsid w:val="004725C4"/>
    <w:rsid w:val="004C4A7A"/>
    <w:rsid w:val="004E676C"/>
    <w:rsid w:val="00532F85"/>
    <w:rsid w:val="005709EC"/>
    <w:rsid w:val="0058698A"/>
    <w:rsid w:val="005965D6"/>
    <w:rsid w:val="005A7565"/>
    <w:rsid w:val="00605767"/>
    <w:rsid w:val="00635AE1"/>
    <w:rsid w:val="00644F9A"/>
    <w:rsid w:val="0068627A"/>
    <w:rsid w:val="006D230D"/>
    <w:rsid w:val="006F650E"/>
    <w:rsid w:val="00704A9C"/>
    <w:rsid w:val="007206A2"/>
    <w:rsid w:val="00743C1C"/>
    <w:rsid w:val="007C56F7"/>
    <w:rsid w:val="007C734D"/>
    <w:rsid w:val="00814728"/>
    <w:rsid w:val="008261FB"/>
    <w:rsid w:val="00842A6C"/>
    <w:rsid w:val="008524B4"/>
    <w:rsid w:val="008A57C6"/>
    <w:rsid w:val="008A60B6"/>
    <w:rsid w:val="008B24C7"/>
    <w:rsid w:val="008D41CD"/>
    <w:rsid w:val="00924A18"/>
    <w:rsid w:val="00940F57"/>
    <w:rsid w:val="0098550F"/>
    <w:rsid w:val="009C6AA9"/>
    <w:rsid w:val="00A04473"/>
    <w:rsid w:val="00A163ED"/>
    <w:rsid w:val="00A23D2E"/>
    <w:rsid w:val="00A86821"/>
    <w:rsid w:val="00A90527"/>
    <w:rsid w:val="00AA0CA0"/>
    <w:rsid w:val="00B703F2"/>
    <w:rsid w:val="00B77C69"/>
    <w:rsid w:val="00B8192E"/>
    <w:rsid w:val="00BA03D1"/>
    <w:rsid w:val="00BA4A75"/>
    <w:rsid w:val="00BC7DFE"/>
    <w:rsid w:val="00BF2BDF"/>
    <w:rsid w:val="00C10152"/>
    <w:rsid w:val="00C306A5"/>
    <w:rsid w:val="00C503E6"/>
    <w:rsid w:val="00C55B0B"/>
    <w:rsid w:val="00C626BE"/>
    <w:rsid w:val="00C70C0B"/>
    <w:rsid w:val="00C7118F"/>
    <w:rsid w:val="00C7161D"/>
    <w:rsid w:val="00CB10ED"/>
    <w:rsid w:val="00D83A1D"/>
    <w:rsid w:val="00D965EB"/>
    <w:rsid w:val="00DA1702"/>
    <w:rsid w:val="00DC2E06"/>
    <w:rsid w:val="00DF6CC5"/>
    <w:rsid w:val="00E105CB"/>
    <w:rsid w:val="00E32EC6"/>
    <w:rsid w:val="00E44059"/>
    <w:rsid w:val="00E74BC9"/>
    <w:rsid w:val="00E85944"/>
    <w:rsid w:val="00E969E4"/>
    <w:rsid w:val="00EA2F62"/>
    <w:rsid w:val="00EB2A92"/>
    <w:rsid w:val="00EF582B"/>
    <w:rsid w:val="00F07345"/>
    <w:rsid w:val="00F376E5"/>
    <w:rsid w:val="00F41E0C"/>
    <w:rsid w:val="00F54C46"/>
    <w:rsid w:val="00F61891"/>
    <w:rsid w:val="00F71A97"/>
    <w:rsid w:val="00F9715D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32DAE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Ttulo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Ttulo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me">
    <w:name w:val="Nome"/>
    <w:basedOn w:val="Normal"/>
    <w:rsid w:val="00F9715D"/>
    <w:pPr>
      <w:ind w:left="-360"/>
    </w:pPr>
    <w:rPr>
      <w:b/>
      <w:smallCaps/>
      <w:sz w:val="40"/>
    </w:rPr>
  </w:style>
  <w:style w:type="table" w:styleId="Tabelacomgrade">
    <w:name w:val="Table Grid"/>
    <w:basedOn w:val="Tabela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Cabealho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4725C4"/>
  </w:style>
  <w:style w:type="character" w:styleId="Hyperlink">
    <w:name w:val="Hyperlink"/>
    <w:basedOn w:val="Fontepargpadro"/>
    <w:rsid w:val="00292655"/>
    <w:rPr>
      <w:color w:val="0000FF"/>
      <w:u w:val="single"/>
    </w:rPr>
  </w:style>
  <w:style w:type="character" w:styleId="HiperlinkVisitado">
    <w:name w:val="FollowedHyperlink"/>
    <w:basedOn w:val="Fontepargpadro"/>
    <w:semiHidden/>
    <w:unhideWhenUsed/>
    <w:rsid w:val="00280927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D230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odolfo-almeida-2352b51b5" TargetMode="External"/><Relationship Id="rId3" Type="http://schemas.openxmlformats.org/officeDocument/2006/relationships/settings" Target="settings.xml"/><Relationship Id="rId7" Type="http://schemas.openxmlformats.org/officeDocument/2006/relationships/hyperlink" Target="xranzerx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anzer-Dev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nzer\AppData\Roaming\Microsoft\Templates\Curr&#237;culo%20estendid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Currículo estendido.dotx</Template>
  <TotalTime>0</TotalTime>
  <Pages>2</Pages>
  <Words>455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2025-09-17T16:19:00Z</dcterms:created>
  <dcterms:modified xsi:type="dcterms:W3CDTF">2025-09-17T17:21:00Z</dcterms:modified>
</cp:coreProperties>
</file>